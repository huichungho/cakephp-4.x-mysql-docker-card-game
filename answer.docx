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9A7E9" w14:textId="356C3DAB" w:rsidR="005C6D45" w:rsidRPr="00713C09" w:rsidRDefault="001F7B53">
      <w:pPr>
        <w:pStyle w:val="Title"/>
        <w:rPr>
          <w:rFonts w:eastAsia="PMingLiU"/>
          <w:sz w:val="72"/>
          <w:szCs w:val="72"/>
          <w:lang w:eastAsia="zh-TW"/>
        </w:rPr>
      </w:pPr>
      <w:r>
        <w:rPr>
          <w:sz w:val="72"/>
          <w:szCs w:val="72"/>
        </w:rPr>
        <w:t>Technical</w:t>
      </w:r>
      <w:r w:rsidR="00196DE2">
        <w:rPr>
          <w:sz w:val="72"/>
          <w:szCs w:val="72"/>
        </w:rPr>
        <w:t xml:space="preserve"> </w:t>
      </w:r>
      <w:r w:rsidR="00F53CA9" w:rsidRPr="00F53CA9">
        <w:rPr>
          <w:sz w:val="72"/>
          <w:szCs w:val="72"/>
        </w:rPr>
        <w:t>Test</w:t>
      </w:r>
    </w:p>
    <w:p w14:paraId="25DB56D6" w14:textId="37ABF844" w:rsidR="005C6D45" w:rsidRDefault="009C206F">
      <w:pPr>
        <w:pStyle w:val="Subtitle"/>
      </w:pPr>
      <w:r>
        <w:t>Candidate: Ho Hui Chung</w:t>
      </w:r>
    </w:p>
    <w:p w14:paraId="71738B34" w14:textId="1CD120E2" w:rsidR="005C6D45" w:rsidRDefault="00196DE2" w:rsidP="00196DE2">
      <w:pPr>
        <w:pStyle w:val="TryItBoilerplate"/>
        <w:jc w:val="center"/>
        <w:rPr>
          <w:noProof/>
        </w:rPr>
      </w:pPr>
      <w:r w:rsidRPr="00196DE2">
        <w:rPr>
          <w:noProof/>
        </w:rPr>
        <w:t>Job - Web Developer - Tyrell Systems Sdn. Bhd</w:t>
      </w:r>
      <w:r w:rsidR="002F25A8">
        <w:rPr>
          <w:noProof/>
        </w:rPr>
        <w:t>.</w:t>
      </w:r>
    </w:p>
    <w:p w14:paraId="78B0364F" w14:textId="3853DBE1" w:rsidR="005C6D45" w:rsidRDefault="00EC5AAB">
      <w:pPr>
        <w:pStyle w:val="Heading1"/>
      </w:pPr>
      <w:r>
        <w:t xml:space="preserve">(A) </w:t>
      </w:r>
      <w:r w:rsidR="00AE0163">
        <w:t>Programming Test</w:t>
      </w:r>
    </w:p>
    <w:p w14:paraId="1B206E9C" w14:textId="77BA5191" w:rsidR="005C6D45" w:rsidRDefault="00F019F0">
      <w:r>
        <w:t>Card Game</w:t>
      </w:r>
    </w:p>
    <w:p w14:paraId="56BF7EC7" w14:textId="6ED9E4A9" w:rsidR="008245AE" w:rsidRDefault="008245AE" w:rsidP="00175643">
      <w:r>
        <w:t xml:space="preserve">Hosted on </w:t>
      </w:r>
      <w:hyperlink r:id="rId8" w:history="1">
        <w:r w:rsidRPr="006C49AD">
          <w:rPr>
            <w:rStyle w:val="Hyperlink"/>
            <w:rFonts w:ascii="Consolas" w:eastAsiaTheme="minorEastAsia" w:hAnsi="Consolas"/>
            <w:noProof/>
            <w:sz w:val="20"/>
            <w:szCs w:val="20"/>
          </w:rPr>
          <w:t>https://github.com/huichungho/cakephp-4.x-mysql-docker-card-game</w:t>
        </w:r>
      </w:hyperlink>
    </w:p>
    <w:p w14:paraId="24E0024D" w14:textId="2C6917B6" w:rsidR="003407A9" w:rsidRDefault="00713C09" w:rsidP="00175643">
      <w:r>
        <w:rPr>
          <w:noProof/>
        </w:rPr>
        <w:drawing>
          <wp:inline distT="0" distB="0" distL="0" distR="0" wp14:anchorId="5A82935B" wp14:editId="6BB13AA6">
            <wp:extent cx="3519577" cy="2487769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77" cy="24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557E" w14:textId="76657F84" w:rsidR="005C6D45" w:rsidRDefault="00596185" w:rsidP="000F00E7">
      <w:pPr>
        <w:pStyle w:val="Heading1"/>
      </w:pPr>
      <w:r>
        <w:t>(B) SQL Improvement Logic Test</w:t>
      </w:r>
    </w:p>
    <w:p w14:paraId="3C725ED2" w14:textId="77777777" w:rsidR="007C1861" w:rsidRDefault="007C1861" w:rsidP="007C1861">
      <w:pPr>
        <w:spacing w:before="0"/>
      </w:pPr>
      <w:r>
        <w:t>Purpose: These are a SQL query that produces a search result. The query produces results in</w:t>
      </w:r>
    </w:p>
    <w:p w14:paraId="2BF5F14A" w14:textId="77777777" w:rsidR="007C1861" w:rsidRPr="00B87CBE" w:rsidRDefault="007C1861" w:rsidP="007C1861">
      <w:pPr>
        <w:spacing w:before="0"/>
      </w:pPr>
      <w:r>
        <w:t>approximately 8 seconds.</w:t>
      </w:r>
    </w:p>
    <w:p w14:paraId="7CC98B21" w14:textId="169D4F3F" w:rsidR="00E34854" w:rsidRDefault="00E34854" w:rsidP="007C1861">
      <w:r>
        <w:rPr>
          <w:rStyle w:val="Emphasis"/>
        </w:rPr>
        <w:t>To do</w:t>
      </w:r>
      <w:r w:rsidR="002F25A8">
        <w:rPr>
          <w:rStyle w:val="Emphasis"/>
        </w:rPr>
        <w:t>:</w:t>
      </w:r>
      <w:r w:rsidR="002F25A8">
        <w:t xml:space="preserve"> </w:t>
      </w:r>
      <w:r>
        <w:t>S</w:t>
      </w:r>
      <w:r>
        <w:t>uggest what improvements should be done to the query in order to improve its</w:t>
      </w:r>
    </w:p>
    <w:p w14:paraId="669458BC" w14:textId="4FD712F6" w:rsidR="005C6D45" w:rsidRDefault="00E34854" w:rsidP="007C1861">
      <w:pPr>
        <w:spacing w:before="0"/>
      </w:pPr>
      <w:r>
        <w:t>performance</w:t>
      </w:r>
      <w:r w:rsidR="002F25A8">
        <w:t>.</w:t>
      </w:r>
    </w:p>
    <w:p w14:paraId="641D0FF8" w14:textId="416DDAF2" w:rsidR="005C6D45" w:rsidRDefault="00596185" w:rsidP="001864EC">
      <w:pPr>
        <w:pStyle w:val="ListNumber"/>
        <w:numPr>
          <w:ilvl w:val="0"/>
          <w:numId w:val="11"/>
        </w:numPr>
      </w:pPr>
      <w:r w:rsidRPr="00E264ED">
        <w:rPr>
          <w:rStyle w:val="Strong"/>
        </w:rPr>
        <w:t>Indexing</w:t>
      </w:r>
      <w:r>
        <w:t xml:space="preserve"> order by columns</w:t>
      </w:r>
    </w:p>
    <w:p w14:paraId="23A705D8" w14:textId="07776B94" w:rsidR="000803FB" w:rsidRDefault="00DD28D6" w:rsidP="000803FB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t>ALTER</w:t>
      </w:r>
      <w:r w:rsidR="00596185" w:rsidRPr="00DD28D6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T</w:t>
      </w:r>
      <w:r w:rsidR="00596185" w:rsidRPr="00DD28D6">
        <w:rPr>
          <w:rFonts w:ascii="Consolas" w:hAnsi="Consolas"/>
          <w:noProof/>
          <w:sz w:val="20"/>
          <w:szCs w:val="20"/>
        </w:rPr>
        <w:t>able `Jobs` ADD INDEX (`sort_order`)</w:t>
      </w:r>
    </w:p>
    <w:p w14:paraId="0B66B84D" w14:textId="77777777" w:rsidR="00B04519" w:rsidRPr="00DD28D6" w:rsidRDefault="00B04519" w:rsidP="000803FB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</w:p>
    <w:p w14:paraId="28CB5F55" w14:textId="3DFCB67A" w:rsidR="003407A9" w:rsidRDefault="00CB66FE" w:rsidP="00CB66FE">
      <w:pPr>
        <w:pStyle w:val="ListNumber"/>
      </w:pPr>
      <w:r>
        <w:lastRenderedPageBreak/>
        <w:t xml:space="preserve">Use </w:t>
      </w:r>
      <w:r w:rsidRPr="00CB66FE">
        <w:rPr>
          <w:rStyle w:val="Strong"/>
        </w:rPr>
        <w:t>subquery</w:t>
      </w:r>
      <w:r>
        <w:t xml:space="preserve"> to group Jobs table by id and serve the resulting table as an alias joining other tables. This can reduce the group size to number of rows in `Jobs` table rather than </w:t>
      </w:r>
      <w:r>
        <w:rPr>
          <w:noProof/>
        </w:rPr>
        <w:t>(`jobs`, `jobs_personalities`, `personalities`, `jobs_practical_skills`, `</w:t>
      </w:r>
      <w:r w:rsidRPr="00CB66FE">
        <w:rPr>
          <w:noProof/>
        </w:rPr>
        <w:t>practical_skills</w:t>
      </w:r>
      <w:r>
        <w:rPr>
          <w:noProof/>
        </w:rPr>
        <w:t>`, `</w:t>
      </w:r>
      <w:r w:rsidRPr="00CB66FE">
        <w:rPr>
          <w:noProof/>
        </w:rPr>
        <w:t>jobs_basic_abilities</w:t>
      </w:r>
      <w:r>
        <w:rPr>
          <w:noProof/>
        </w:rPr>
        <w:t>`, `</w:t>
      </w:r>
      <w:r w:rsidRPr="00CB66FE">
        <w:rPr>
          <w:noProof/>
        </w:rPr>
        <w:t>basic_abilities</w:t>
      </w:r>
      <w:r>
        <w:rPr>
          <w:noProof/>
        </w:rPr>
        <w:t>`, `</w:t>
      </w:r>
      <w:r w:rsidRPr="00CB66FE">
        <w:rPr>
          <w:noProof/>
        </w:rPr>
        <w:t>jobs_tools</w:t>
      </w:r>
      <w:r>
        <w:rPr>
          <w:noProof/>
        </w:rPr>
        <w:t>`)</w:t>
      </w:r>
    </w:p>
    <w:p w14:paraId="5C47E647" w14:textId="77777777" w:rsidR="00931C49" w:rsidRDefault="00931C49" w:rsidP="00931C49">
      <w:pPr>
        <w:pStyle w:val="ListNumber"/>
        <w:numPr>
          <w:ilvl w:val="0"/>
          <w:numId w:val="0"/>
        </w:numPr>
        <w:ind w:left="792"/>
        <w:rPr>
          <w:noProof/>
        </w:rPr>
      </w:pPr>
    </w:p>
    <w:p w14:paraId="4E18D2B8" w14:textId="77777777" w:rsidR="00032FF3" w:rsidRPr="00036316" w:rsidRDefault="00931C49" w:rsidP="00931C49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bookmarkStart w:id="0" w:name="_Hlk67736842"/>
      <w:bookmarkStart w:id="1" w:name="_Hlk67736861"/>
      <w:r w:rsidRPr="00036316">
        <w:rPr>
          <w:rFonts w:ascii="Consolas" w:hAnsi="Consolas"/>
          <w:b/>
          <w:bCs/>
          <w:noProof/>
          <w:sz w:val="20"/>
          <w:szCs w:val="20"/>
        </w:rPr>
        <w:t>SELECT</w:t>
      </w:r>
    </w:p>
    <w:p w14:paraId="4A48960D" w14:textId="77777777" w:rsidR="00032FF3" w:rsidRDefault="00931C49" w:rsidP="00931C49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931C49">
        <w:rPr>
          <w:rFonts w:ascii="Consolas" w:hAnsi="Consolas"/>
          <w:noProof/>
          <w:sz w:val="20"/>
          <w:szCs w:val="20"/>
        </w:rPr>
        <w:t>Jobs.id AS `Jobs__id`,</w:t>
      </w:r>
    </w:p>
    <w:p w14:paraId="735B80F1" w14:textId="77777777" w:rsidR="00032FF3" w:rsidRDefault="00032FF3" w:rsidP="00931C49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032FF3">
        <w:rPr>
          <w:rFonts w:ascii="Consolas" w:hAnsi="Consolas"/>
          <w:noProof/>
          <w:sz w:val="20"/>
          <w:szCs w:val="20"/>
        </w:rPr>
        <w:t>Jobs.name AS `Jobs__name`,</w:t>
      </w:r>
    </w:p>
    <w:p w14:paraId="2BB45FF9" w14:textId="5DB13C19" w:rsidR="00931C49" w:rsidRDefault="00931C49" w:rsidP="00931C49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…</w:t>
      </w:r>
    </w:p>
    <w:p w14:paraId="5381C190" w14:textId="41D2AB6D" w:rsidR="00931C49" w:rsidRPr="00036316" w:rsidRDefault="00931C49" w:rsidP="00931C49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036316">
        <w:rPr>
          <w:rFonts w:ascii="Consolas" w:hAnsi="Consolas"/>
          <w:b/>
          <w:bCs/>
          <w:noProof/>
          <w:sz w:val="20"/>
          <w:szCs w:val="20"/>
        </w:rPr>
        <w:t>FROM</w:t>
      </w:r>
      <w:r w:rsidRPr="00036316">
        <w:rPr>
          <w:rFonts w:ascii="Consolas" w:hAnsi="Consolas"/>
          <w:b/>
          <w:bCs/>
          <w:noProof/>
          <w:sz w:val="20"/>
          <w:szCs w:val="20"/>
        </w:rPr>
        <w:t xml:space="preserve"> </w:t>
      </w:r>
    </w:p>
    <w:p w14:paraId="31E6F5C8" w14:textId="792B97F2" w:rsidR="00CB66FE" w:rsidRPr="000B7A4C" w:rsidRDefault="00931C49" w:rsidP="00931C49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color w:val="2B579A" w:themeColor="accent5"/>
          <w:sz w:val="20"/>
          <w:szCs w:val="20"/>
        </w:rPr>
      </w:pP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( 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>SELECT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 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* FROM `jobs` </w:t>
      </w:r>
      <w:r w:rsidR="00F94BB6"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WHERE publish_status = 1 and deleted IS NULL 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>GROUP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 </w:t>
      </w:r>
      <w:r w:rsidR="00520A2E" w:rsidRPr="000B7A4C">
        <w:rPr>
          <w:rFonts w:ascii="Consolas" w:hAnsi="Consolas"/>
          <w:noProof/>
          <w:color w:val="2B579A" w:themeColor="accent5"/>
          <w:sz w:val="20"/>
          <w:szCs w:val="20"/>
        </w:rPr>
        <w:t>BY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 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>id</w:t>
      </w:r>
      <w:r w:rsidR="00520A2E"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 ORDER BY id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>)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 Jobs</w:t>
      </w:r>
    </w:p>
    <w:p w14:paraId="53C4F125" w14:textId="77777777" w:rsidR="002F2507" w:rsidRPr="002F2507" w:rsidRDefault="002F2507" w:rsidP="002F250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2F2507">
        <w:rPr>
          <w:rFonts w:ascii="Consolas" w:hAnsi="Consolas"/>
          <w:b/>
          <w:bCs/>
          <w:noProof/>
          <w:sz w:val="20"/>
          <w:szCs w:val="20"/>
        </w:rPr>
        <w:t>LEFT JOIN</w:t>
      </w:r>
      <w:r w:rsidRPr="002F2507">
        <w:rPr>
          <w:rFonts w:ascii="Consolas" w:hAnsi="Consolas"/>
          <w:noProof/>
          <w:sz w:val="20"/>
          <w:szCs w:val="20"/>
        </w:rPr>
        <w:t xml:space="preserve"> jobs_personalities JobsPersonalities</w:t>
      </w:r>
    </w:p>
    <w:p w14:paraId="06B9A9A9" w14:textId="45640649" w:rsidR="00931C49" w:rsidRPr="002F2507" w:rsidRDefault="002F2507" w:rsidP="002F250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2F2507">
        <w:rPr>
          <w:rFonts w:ascii="Consolas" w:hAnsi="Consolas"/>
          <w:noProof/>
          <w:sz w:val="20"/>
          <w:szCs w:val="20"/>
        </w:rPr>
        <w:t>ON Jobs.id = (JobsPersonalities.job_id)</w:t>
      </w:r>
    </w:p>
    <w:p w14:paraId="07FB553D" w14:textId="77777777" w:rsidR="002F2507" w:rsidRPr="002F2507" w:rsidRDefault="002F2507" w:rsidP="002F250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2F2507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  <w:r w:rsidRPr="002F2507">
        <w:rPr>
          <w:rFonts w:ascii="Consolas" w:hAnsi="Consolas"/>
          <w:noProof/>
          <w:sz w:val="20"/>
          <w:szCs w:val="20"/>
        </w:rPr>
        <w:t>personalities Personalities</w:t>
      </w:r>
    </w:p>
    <w:p w14:paraId="1B609EBE" w14:textId="470DE5E1" w:rsidR="00CB66FE" w:rsidRDefault="002F2507" w:rsidP="002F250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2F2507">
        <w:rPr>
          <w:rFonts w:ascii="Consolas" w:hAnsi="Consolas"/>
          <w:noProof/>
          <w:sz w:val="20"/>
          <w:szCs w:val="20"/>
        </w:rPr>
        <w:t>ON (Personalities.id = (JobsPersonalities.personality_id)</w:t>
      </w:r>
    </w:p>
    <w:p w14:paraId="7B38C905" w14:textId="3252ECFC" w:rsidR="002F2507" w:rsidRDefault="002F2507" w:rsidP="002F250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…</w:t>
      </w:r>
    </w:p>
    <w:p w14:paraId="4C77FAA7" w14:textId="5EF38A6F" w:rsidR="00CB66FE" w:rsidRDefault="00520A2E" w:rsidP="00520A2E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520A2E">
        <w:rPr>
          <w:rFonts w:ascii="Consolas" w:hAnsi="Consolas"/>
          <w:b/>
          <w:bCs/>
          <w:noProof/>
          <w:sz w:val="20"/>
          <w:szCs w:val="20"/>
        </w:rPr>
        <w:t>ORDER BY</w:t>
      </w:r>
      <w:r>
        <w:rPr>
          <w:rFonts w:ascii="Consolas" w:hAnsi="Consolas"/>
          <w:b/>
          <w:bCs/>
          <w:noProof/>
          <w:sz w:val="20"/>
          <w:szCs w:val="20"/>
        </w:rPr>
        <w:t xml:space="preserve"> </w:t>
      </w:r>
      <w:r w:rsidRPr="00520A2E">
        <w:rPr>
          <w:rFonts w:ascii="Consolas" w:hAnsi="Consolas"/>
          <w:noProof/>
          <w:sz w:val="20"/>
          <w:szCs w:val="20"/>
        </w:rPr>
        <w:t>Jobs.sort_order</w:t>
      </w:r>
    </w:p>
    <w:p w14:paraId="1482CD99" w14:textId="77777777" w:rsidR="00A6434C" w:rsidRDefault="00A6434C" w:rsidP="00520A2E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t xml:space="preserve">LIMIT </w:t>
      </w:r>
      <w:r>
        <w:rPr>
          <w:rFonts w:ascii="Consolas" w:hAnsi="Consolas"/>
          <w:noProof/>
          <w:sz w:val="20"/>
          <w:szCs w:val="20"/>
        </w:rPr>
        <w:t>50</w:t>
      </w:r>
    </w:p>
    <w:p w14:paraId="4012BDC9" w14:textId="09845A3D" w:rsidR="00A6434C" w:rsidRDefault="00A6434C" w:rsidP="00520A2E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A6434C">
        <w:rPr>
          <w:rFonts w:ascii="Consolas" w:hAnsi="Consolas"/>
          <w:b/>
          <w:bCs/>
          <w:noProof/>
          <w:sz w:val="20"/>
          <w:szCs w:val="20"/>
        </w:rPr>
        <w:t>OFFSET</w:t>
      </w:r>
      <w:r>
        <w:rPr>
          <w:rFonts w:ascii="Consolas" w:hAnsi="Consolas"/>
          <w:noProof/>
          <w:sz w:val="20"/>
          <w:szCs w:val="20"/>
        </w:rPr>
        <w:t xml:space="preserve"> 0</w:t>
      </w:r>
    </w:p>
    <w:bookmarkEnd w:id="1"/>
    <w:p w14:paraId="358697B9" w14:textId="77777777" w:rsidR="00B04519" w:rsidRPr="00A6434C" w:rsidRDefault="00B04519" w:rsidP="00520A2E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</w:p>
    <w:bookmarkEnd w:id="0"/>
    <w:p w14:paraId="2B84B86C" w14:textId="672F0998" w:rsidR="00606AE9" w:rsidRPr="00BF00A4" w:rsidRDefault="00DD28D6" w:rsidP="00606AE9">
      <w:pPr>
        <w:pStyle w:val="ListNumber"/>
      </w:pPr>
      <w:r w:rsidRPr="00BF00A4">
        <w:t xml:space="preserve">Remove unnecessary </w:t>
      </w:r>
      <w:r w:rsidR="00BF00A4" w:rsidRPr="00BF00A4">
        <w:t>string checking conditions</w:t>
      </w:r>
      <w:r w:rsidR="00123591">
        <w:t xml:space="preserve"> and indexing the search column</w:t>
      </w:r>
    </w:p>
    <w:p w14:paraId="3DA55E97" w14:textId="0F5FE185" w:rsidR="00123591" w:rsidRDefault="00BF00A4" w:rsidP="00123591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BF00A4">
        <w:rPr>
          <w:rFonts w:ascii="Consolas" w:hAnsi="Consolas"/>
          <w:noProof/>
          <w:sz w:val="20"/>
          <w:szCs w:val="20"/>
        </w:rPr>
        <w:t xml:space="preserve">Jobs.name </w:t>
      </w:r>
      <w:r w:rsidR="00CF4255">
        <w:rPr>
          <w:rFonts w:ascii="Consolas" w:hAnsi="Consolas"/>
          <w:b/>
          <w:bCs/>
          <w:noProof/>
          <w:sz w:val="20"/>
          <w:szCs w:val="20"/>
        </w:rPr>
        <w:t>=</w:t>
      </w:r>
      <w:r w:rsidRPr="00BF00A4">
        <w:rPr>
          <w:rFonts w:ascii="Consolas" w:hAnsi="Consolas"/>
          <w:noProof/>
          <w:sz w:val="20"/>
          <w:szCs w:val="20"/>
        </w:rPr>
        <w:t xml:space="preserve"> '</w:t>
      </w:r>
      <w:r w:rsidRPr="00BF00A4">
        <w:rPr>
          <w:rFonts w:ascii="Consolas" w:hAnsi="Consolas" w:hint="eastAsia"/>
          <w:noProof/>
          <w:sz w:val="20"/>
          <w:szCs w:val="20"/>
        </w:rPr>
        <w:t>キャビンアテンダント</w:t>
      </w:r>
      <w:r w:rsidRPr="00BF00A4">
        <w:rPr>
          <w:rFonts w:ascii="Consolas" w:hAnsi="Consolas"/>
          <w:noProof/>
          <w:sz w:val="20"/>
          <w:szCs w:val="20"/>
        </w:rPr>
        <w:t>'</w:t>
      </w:r>
    </w:p>
    <w:p w14:paraId="6E8997B9" w14:textId="13252D53" w:rsidR="00123591" w:rsidRPr="00123591" w:rsidRDefault="00123591" w:rsidP="00123591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690741">
        <w:rPr>
          <w:rFonts w:ascii="Consolas" w:hAnsi="Consolas"/>
          <w:b/>
          <w:bCs/>
          <w:noProof/>
          <w:sz w:val="20"/>
          <w:szCs w:val="20"/>
        </w:rPr>
        <w:t>ALTER</w:t>
      </w:r>
      <w:r w:rsidRPr="00123591">
        <w:rPr>
          <w:rFonts w:ascii="Consolas" w:hAnsi="Consolas"/>
          <w:noProof/>
          <w:sz w:val="20"/>
          <w:szCs w:val="20"/>
        </w:rPr>
        <w:t xml:space="preserve"> Table `Jobs` ADD INDEX (`</w:t>
      </w:r>
      <w:r>
        <w:rPr>
          <w:rFonts w:ascii="Consolas" w:hAnsi="Consolas"/>
          <w:noProof/>
          <w:sz w:val="20"/>
          <w:szCs w:val="20"/>
        </w:rPr>
        <w:t>name</w:t>
      </w:r>
      <w:r w:rsidRPr="00123591">
        <w:rPr>
          <w:rFonts w:ascii="Consolas" w:hAnsi="Consolas"/>
          <w:noProof/>
          <w:sz w:val="20"/>
          <w:szCs w:val="20"/>
        </w:rPr>
        <w:t xml:space="preserve"> </w:t>
      </w:r>
      <w:r w:rsidRPr="00123591">
        <w:rPr>
          <w:rFonts w:ascii="Consolas" w:hAnsi="Consolas"/>
          <w:noProof/>
          <w:sz w:val="20"/>
          <w:szCs w:val="20"/>
        </w:rPr>
        <w:t>`)</w:t>
      </w:r>
    </w:p>
    <w:p w14:paraId="45A296EA" w14:textId="77777777" w:rsidR="00B04519" w:rsidRPr="00BF00A4" w:rsidRDefault="00B04519" w:rsidP="00606AE9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</w:p>
    <w:p w14:paraId="42C17AEF" w14:textId="6014BB53" w:rsidR="000E4E0A" w:rsidRDefault="007F7C9B" w:rsidP="000E4E0A">
      <w:pPr>
        <w:pStyle w:val="ListNumber"/>
      </w:pPr>
      <w:r>
        <w:t xml:space="preserve">Putting </w:t>
      </w:r>
      <w:r w:rsidR="00E636E7" w:rsidRPr="007F7C9B">
        <w:rPr>
          <w:rStyle w:val="Strong"/>
        </w:rPr>
        <w:t>inner join</w:t>
      </w:r>
      <w:r w:rsidR="00E636E7">
        <w:t xml:space="preserve"> before </w:t>
      </w:r>
      <w:r w:rsidR="00E636E7" w:rsidRPr="007F7C9B">
        <w:rPr>
          <w:rStyle w:val="Strong"/>
        </w:rPr>
        <w:t>left join</w:t>
      </w:r>
      <w:r w:rsidR="00E636E7">
        <w:t xml:space="preserve"> to reduce unnecessary </w:t>
      </w:r>
      <w:r w:rsidR="00925E2C">
        <w:t xml:space="preserve">check </w:t>
      </w:r>
      <w:r w:rsidR="00E636E7">
        <w:t>computations</w:t>
      </w:r>
      <w:r w:rsidR="00355E69">
        <w:t xml:space="preserve"> </w:t>
      </w:r>
      <w:r w:rsidR="00355E69" w:rsidRPr="00355E69">
        <w:rPr>
          <w:i/>
          <w:iCs/>
        </w:rPr>
        <w:t>(</w:t>
      </w:r>
      <w:r w:rsidR="00355E69">
        <w:rPr>
          <w:i/>
          <w:iCs/>
        </w:rPr>
        <w:t xml:space="preserve">only </w:t>
      </w:r>
      <w:r w:rsidR="00355E69" w:rsidRPr="00355E69">
        <w:rPr>
          <w:i/>
          <w:iCs/>
        </w:rPr>
        <w:t xml:space="preserve">if the intention is to </w:t>
      </w:r>
      <w:r w:rsidR="000E4E0A">
        <w:rPr>
          <w:i/>
          <w:iCs/>
        </w:rPr>
        <w:t>exclude</w:t>
      </w:r>
      <w:r w:rsidR="00355E69" w:rsidRPr="00355E69">
        <w:rPr>
          <w:i/>
          <w:iCs/>
        </w:rPr>
        <w:t xml:space="preserve"> records that has already removed </w:t>
      </w:r>
      <w:r w:rsidR="000E4E0A">
        <w:rPr>
          <w:i/>
          <w:iCs/>
        </w:rPr>
        <w:t>from `</w:t>
      </w:r>
      <w:r w:rsidR="000E4E0A" w:rsidRPr="00FC06E7">
        <w:rPr>
          <w:rFonts w:ascii="Consolas" w:hAnsi="Consolas"/>
          <w:noProof/>
          <w:sz w:val="20"/>
          <w:szCs w:val="20"/>
        </w:rPr>
        <w:t>JobCategories</w:t>
      </w:r>
      <w:r w:rsidR="000E4E0A">
        <w:rPr>
          <w:i/>
          <w:iCs/>
        </w:rPr>
        <w:t xml:space="preserve">` or </w:t>
      </w:r>
      <w:r w:rsidR="000E4E0A">
        <w:rPr>
          <w:i/>
          <w:iCs/>
        </w:rPr>
        <w:t>`</w:t>
      </w:r>
      <w:r w:rsidR="000E4E0A" w:rsidRPr="000E4E0A">
        <w:rPr>
          <w:rFonts w:ascii="Consolas" w:hAnsi="Consolas"/>
          <w:noProof/>
          <w:sz w:val="20"/>
          <w:szCs w:val="20"/>
        </w:rPr>
        <w:t xml:space="preserve"> </w:t>
      </w:r>
      <w:r w:rsidR="000E4E0A" w:rsidRPr="00FC06E7">
        <w:rPr>
          <w:rFonts w:ascii="Consolas" w:hAnsi="Consolas"/>
          <w:noProof/>
          <w:sz w:val="20"/>
          <w:szCs w:val="20"/>
        </w:rPr>
        <w:t>JobTypes</w:t>
      </w:r>
      <w:r w:rsidR="000E4E0A">
        <w:rPr>
          <w:i/>
          <w:iCs/>
        </w:rPr>
        <w:t>`</w:t>
      </w:r>
      <w:r w:rsidR="000E4E0A" w:rsidRPr="00355E69">
        <w:rPr>
          <w:i/>
          <w:iCs/>
        </w:rPr>
        <w:t>)</w:t>
      </w:r>
    </w:p>
    <w:p w14:paraId="4914870D" w14:textId="19F7E537" w:rsidR="00ED7762" w:rsidRDefault="000E4E0A" w:rsidP="00FC06E7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t>…</w:t>
      </w:r>
    </w:p>
    <w:p w14:paraId="4D1854FF" w14:textId="341C9F35" w:rsidR="00FC06E7" w:rsidRPr="00FC06E7" w:rsidRDefault="00FC06E7" w:rsidP="00FC06E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006226">
        <w:rPr>
          <w:rFonts w:ascii="Consolas" w:hAnsi="Consolas"/>
          <w:b/>
          <w:bCs/>
          <w:noProof/>
          <w:sz w:val="20"/>
          <w:szCs w:val="20"/>
        </w:rPr>
        <w:t>INNER JOIN</w:t>
      </w:r>
      <w:r w:rsidRPr="00FC06E7">
        <w:rPr>
          <w:rFonts w:ascii="Consolas" w:hAnsi="Consolas"/>
          <w:noProof/>
          <w:sz w:val="20"/>
          <w:szCs w:val="20"/>
        </w:rPr>
        <w:t xml:space="preserve"> job_categories JobCategories</w:t>
      </w:r>
    </w:p>
    <w:p w14:paraId="39819766" w14:textId="77777777" w:rsidR="00FC06E7" w:rsidRPr="00FC06E7" w:rsidRDefault="00FC06E7" w:rsidP="00FC06E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FC06E7">
        <w:rPr>
          <w:rFonts w:ascii="Consolas" w:hAnsi="Consolas"/>
          <w:noProof/>
          <w:sz w:val="20"/>
          <w:szCs w:val="20"/>
        </w:rPr>
        <w:t>ON (JobCategories.id = (Jobs.job_category_id)</w:t>
      </w:r>
    </w:p>
    <w:p w14:paraId="3B99F8F3" w14:textId="77777777" w:rsidR="00FC06E7" w:rsidRPr="00FC06E7" w:rsidRDefault="00FC06E7" w:rsidP="00FC06E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FC06E7">
        <w:rPr>
          <w:rFonts w:ascii="Consolas" w:hAnsi="Consolas"/>
          <w:noProof/>
          <w:sz w:val="20"/>
          <w:szCs w:val="20"/>
        </w:rPr>
        <w:lastRenderedPageBreak/>
        <w:t>AND (JobCategories.deleted) IS NULL)</w:t>
      </w:r>
    </w:p>
    <w:p w14:paraId="1CF05467" w14:textId="77777777" w:rsidR="00FC06E7" w:rsidRPr="00FC06E7" w:rsidRDefault="00FC06E7" w:rsidP="00FC06E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006226">
        <w:rPr>
          <w:rFonts w:ascii="Consolas" w:hAnsi="Consolas"/>
          <w:b/>
          <w:bCs/>
          <w:noProof/>
          <w:sz w:val="20"/>
          <w:szCs w:val="20"/>
        </w:rPr>
        <w:t>INNER JOIN</w:t>
      </w:r>
      <w:r w:rsidRPr="00FC06E7">
        <w:rPr>
          <w:rFonts w:ascii="Consolas" w:hAnsi="Consolas"/>
          <w:noProof/>
          <w:sz w:val="20"/>
          <w:szCs w:val="20"/>
        </w:rPr>
        <w:t xml:space="preserve"> job_types JobTypes</w:t>
      </w:r>
    </w:p>
    <w:p w14:paraId="4AE2A9E4" w14:textId="77777777" w:rsidR="00FC06E7" w:rsidRPr="00FC06E7" w:rsidRDefault="00FC06E7" w:rsidP="00FC06E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FC06E7">
        <w:rPr>
          <w:rFonts w:ascii="Consolas" w:hAnsi="Consolas"/>
          <w:noProof/>
          <w:sz w:val="20"/>
          <w:szCs w:val="20"/>
        </w:rPr>
        <w:t>ON (JobTypes.id = (Jobs.job_type_id)</w:t>
      </w:r>
    </w:p>
    <w:p w14:paraId="42E7D584" w14:textId="3F80565A" w:rsidR="00006226" w:rsidRPr="00FC06E7" w:rsidRDefault="00FC06E7" w:rsidP="00006226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FC06E7">
        <w:rPr>
          <w:rFonts w:ascii="Consolas" w:hAnsi="Consolas"/>
          <w:noProof/>
          <w:sz w:val="20"/>
          <w:szCs w:val="20"/>
        </w:rPr>
        <w:t>AND (JobTypes.deleted) IS NULL)</w:t>
      </w:r>
    </w:p>
    <w:p w14:paraId="2BEA8FEE" w14:textId="77777777" w:rsidR="00006226" w:rsidRPr="00005647" w:rsidRDefault="00006226" w:rsidP="00006226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color w:val="AEAAAA" w:themeColor="background2" w:themeShade="BF"/>
          <w:sz w:val="20"/>
          <w:szCs w:val="20"/>
        </w:rPr>
      </w:pPr>
      <w:r w:rsidRPr="00005647">
        <w:rPr>
          <w:rFonts w:ascii="Consolas" w:hAnsi="Consolas"/>
          <w:b/>
          <w:bCs/>
          <w:noProof/>
          <w:color w:val="AEAAAA" w:themeColor="background2" w:themeShade="BF"/>
          <w:sz w:val="20"/>
          <w:szCs w:val="20"/>
        </w:rPr>
        <w:t>LEFT JOIN</w:t>
      </w:r>
      <w:r w:rsidRPr="00005647">
        <w:rPr>
          <w:rFonts w:ascii="Consolas" w:hAnsi="Consolas"/>
          <w:noProof/>
          <w:color w:val="AEAAAA" w:themeColor="background2" w:themeShade="BF"/>
          <w:sz w:val="20"/>
          <w:szCs w:val="20"/>
        </w:rPr>
        <w:t xml:space="preserve"> jobs_personalities JobsPersonalities</w:t>
      </w:r>
    </w:p>
    <w:p w14:paraId="60A05D26" w14:textId="77777777" w:rsidR="00006226" w:rsidRPr="00005647" w:rsidRDefault="00006226" w:rsidP="00006226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color w:val="AEAAAA" w:themeColor="background2" w:themeShade="BF"/>
          <w:sz w:val="20"/>
          <w:szCs w:val="20"/>
        </w:rPr>
      </w:pPr>
      <w:r w:rsidRPr="00005647">
        <w:rPr>
          <w:rFonts w:ascii="Consolas" w:hAnsi="Consolas"/>
          <w:noProof/>
          <w:color w:val="AEAAAA" w:themeColor="background2" w:themeShade="BF"/>
          <w:sz w:val="20"/>
          <w:szCs w:val="20"/>
        </w:rPr>
        <w:t>ON Jobs.id = (JobsPersonalities.job_id)</w:t>
      </w:r>
    </w:p>
    <w:p w14:paraId="679029CE" w14:textId="087C4E8B" w:rsidR="00006226" w:rsidRDefault="00006226" w:rsidP="00006226">
      <w:pPr>
        <w:pStyle w:val="ListNumber"/>
        <w:numPr>
          <w:ilvl w:val="0"/>
          <w:numId w:val="0"/>
        </w:numPr>
        <w:ind w:left="792"/>
        <w:rPr>
          <w:color w:val="AEAAAA" w:themeColor="background2" w:themeShade="BF"/>
        </w:rPr>
      </w:pPr>
      <w:r w:rsidRPr="00005647">
        <w:rPr>
          <w:color w:val="AEAAAA" w:themeColor="background2" w:themeShade="BF"/>
        </w:rPr>
        <w:t>…</w:t>
      </w:r>
    </w:p>
    <w:p w14:paraId="23DDE577" w14:textId="0513508C" w:rsidR="001534F7" w:rsidRDefault="001534F7" w:rsidP="00006226">
      <w:pPr>
        <w:pStyle w:val="ListNumber"/>
        <w:numPr>
          <w:ilvl w:val="0"/>
          <w:numId w:val="0"/>
        </w:numPr>
        <w:ind w:left="792"/>
        <w:rPr>
          <w:color w:val="AEAAAA" w:themeColor="background2" w:themeShade="BF"/>
        </w:rPr>
      </w:pPr>
    </w:p>
    <w:p w14:paraId="5105C647" w14:textId="65946D34" w:rsidR="001534F7" w:rsidRDefault="001534F7" w:rsidP="00006226">
      <w:pPr>
        <w:pStyle w:val="ListNumber"/>
        <w:numPr>
          <w:ilvl w:val="0"/>
          <w:numId w:val="0"/>
        </w:numPr>
        <w:ind w:left="792"/>
        <w:rPr>
          <w:color w:val="AEAAAA" w:themeColor="background2" w:themeShade="BF"/>
        </w:rPr>
      </w:pPr>
    </w:p>
    <w:p w14:paraId="59F27A05" w14:textId="65CEF019" w:rsidR="001534F7" w:rsidRPr="004E5CB8" w:rsidRDefault="001534F7" w:rsidP="001534F7">
      <w:pPr>
        <w:pStyle w:val="Subtitle"/>
      </w:pPr>
      <w:r w:rsidRPr="004E5CB8">
        <w:t>Optimized Query</w:t>
      </w:r>
    </w:p>
    <w:p w14:paraId="4EDDD476" w14:textId="2F1B7A41" w:rsidR="001534F7" w:rsidRDefault="001534F7" w:rsidP="001534F7"/>
    <w:p w14:paraId="162012CF" w14:textId="63DBBD59" w:rsidR="000F3651" w:rsidRDefault="000F3651" w:rsidP="000F3651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t>ALTER</w:t>
      </w:r>
      <w:r w:rsidRPr="00DD28D6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T</w:t>
      </w:r>
      <w:r w:rsidRPr="00DD28D6">
        <w:rPr>
          <w:rFonts w:ascii="Consolas" w:hAnsi="Consolas"/>
          <w:noProof/>
          <w:sz w:val="20"/>
          <w:szCs w:val="20"/>
        </w:rPr>
        <w:t>able `Jobs` ADD INDEX (`sort_order`)</w:t>
      </w:r>
      <w:r>
        <w:rPr>
          <w:rFonts w:ascii="Consolas" w:hAnsi="Consolas"/>
          <w:noProof/>
          <w:sz w:val="20"/>
          <w:szCs w:val="20"/>
        </w:rPr>
        <w:t>;</w:t>
      </w:r>
    </w:p>
    <w:p w14:paraId="7526721B" w14:textId="5EF4793B" w:rsidR="000F3651" w:rsidRPr="00123591" w:rsidRDefault="000F3651" w:rsidP="000F3651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690741">
        <w:rPr>
          <w:rFonts w:ascii="Consolas" w:hAnsi="Consolas"/>
          <w:b/>
          <w:bCs/>
          <w:noProof/>
          <w:sz w:val="20"/>
          <w:szCs w:val="20"/>
        </w:rPr>
        <w:t>ALTER</w:t>
      </w:r>
      <w:r w:rsidRPr="00123591">
        <w:rPr>
          <w:rFonts w:ascii="Consolas" w:hAnsi="Consolas"/>
          <w:noProof/>
          <w:sz w:val="20"/>
          <w:szCs w:val="20"/>
        </w:rPr>
        <w:t xml:space="preserve"> Table `Jobs` ADD INDEX (`</w:t>
      </w:r>
      <w:r>
        <w:rPr>
          <w:rFonts w:ascii="Consolas" w:hAnsi="Consolas"/>
          <w:noProof/>
          <w:sz w:val="20"/>
          <w:szCs w:val="20"/>
        </w:rPr>
        <w:t>name</w:t>
      </w:r>
      <w:r w:rsidRPr="00123591">
        <w:rPr>
          <w:rFonts w:ascii="Consolas" w:hAnsi="Consolas"/>
          <w:noProof/>
          <w:sz w:val="20"/>
          <w:szCs w:val="20"/>
        </w:rPr>
        <w:t xml:space="preserve"> `)</w:t>
      </w:r>
      <w:r>
        <w:rPr>
          <w:rFonts w:ascii="Consolas" w:hAnsi="Consolas"/>
          <w:noProof/>
          <w:sz w:val="20"/>
          <w:szCs w:val="20"/>
        </w:rPr>
        <w:t>;</w:t>
      </w:r>
    </w:p>
    <w:p w14:paraId="4C2DDA64" w14:textId="77777777" w:rsidR="000F3651" w:rsidRPr="001534F7" w:rsidRDefault="000F3651" w:rsidP="001534F7"/>
    <w:p w14:paraId="2CA0EEFE" w14:textId="2D1784EA" w:rsidR="001534F7" w:rsidRDefault="001534F7" w:rsidP="00FD284C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036316">
        <w:rPr>
          <w:rFonts w:ascii="Consolas" w:hAnsi="Consolas"/>
          <w:b/>
          <w:bCs/>
          <w:noProof/>
          <w:sz w:val="20"/>
          <w:szCs w:val="20"/>
        </w:rPr>
        <w:t>SELECT</w:t>
      </w:r>
    </w:p>
    <w:p w14:paraId="7A56F536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Jobs.id AS `Jobs__id`,</w:t>
      </w:r>
    </w:p>
    <w:p w14:paraId="750A027D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Jobs.name AS `Jobs__name`,</w:t>
      </w:r>
    </w:p>
    <w:p w14:paraId="1C0E6894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Jobs.media_id AS `Jobs__media_id`,</w:t>
      </w:r>
    </w:p>
    <w:p w14:paraId="6FCEB048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Jobs.job_category_id AS `Jobs__job_category_id`,</w:t>
      </w:r>
    </w:p>
    <w:p w14:paraId="674DB509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Jobs.job_type_id AS `Jobs__job_type_id`,</w:t>
      </w:r>
    </w:p>
    <w:p w14:paraId="2B271647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Jobs.description AS `Jobs__description`,</w:t>
      </w:r>
    </w:p>
    <w:p w14:paraId="158E6CE0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Jobs.detail AS `Jobs__detail`,</w:t>
      </w:r>
    </w:p>
    <w:p w14:paraId="13F38101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Jobs.business_skill AS `Jobs__business_skill`,</w:t>
      </w:r>
    </w:p>
    <w:p w14:paraId="7FA8BC9B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Jobs.knowledge AS `Jobs__knowledge`,</w:t>
      </w:r>
    </w:p>
    <w:p w14:paraId="07587DD3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Jobs.location AS `Jobs__location`,</w:t>
      </w:r>
    </w:p>
    <w:p w14:paraId="68DFB056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Jobs.activity AS `Jobs__activity`,</w:t>
      </w:r>
    </w:p>
    <w:p w14:paraId="687CC548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Jobs.academic_degree_doctor AS `Jobs__academic_degree_doctor`,</w:t>
      </w:r>
    </w:p>
    <w:p w14:paraId="15A94688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Jobs.academic_degree_master AS `Jobs__academic_degree_master`,</w:t>
      </w:r>
    </w:p>
    <w:p w14:paraId="1A038E0D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Jobs.academic_degree_professional AS `Jobs__academic_degree_professional`,</w:t>
      </w:r>
    </w:p>
    <w:p w14:paraId="156D3682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lastRenderedPageBreak/>
        <w:t>Jobs.academic_degree_bachelor AS `Jobs__academic_degree_bachelor`,</w:t>
      </w:r>
    </w:p>
    <w:p w14:paraId="19D0CC08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Jobs.salary_statistic_group AS `Jobs__salary_statistic_group`,</w:t>
      </w:r>
    </w:p>
    <w:p w14:paraId="7A300839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Jobs.salary_range_first_year AS `Jobs__salary_range_first_year`,</w:t>
      </w:r>
    </w:p>
    <w:p w14:paraId="1FB87130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Jobs.salary_range_average AS `Jobs__salary_range_average`,</w:t>
      </w:r>
    </w:p>
    <w:p w14:paraId="01DB094C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Jobs.salary_range_remarks AS `Jobs__salary_range_remarks`,</w:t>
      </w:r>
    </w:p>
    <w:p w14:paraId="4B004754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Jobs.restriction AS `Jobs__restriction`,</w:t>
      </w:r>
    </w:p>
    <w:p w14:paraId="64BD4D7D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Jobs.estimated_total_workers AS `Jobs__estimated_total_workers`,</w:t>
      </w:r>
    </w:p>
    <w:p w14:paraId="2868784E" w14:textId="3C8638AA" w:rsid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Jobs.remarks AS `Jobs__remarks`,</w:t>
      </w:r>
    </w:p>
    <w:p w14:paraId="1D643A1E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Jobs.url AS `Jobs__url`,</w:t>
      </w:r>
    </w:p>
    <w:p w14:paraId="29165F33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Jobs.seo_description AS `Jobs__seo_description`,</w:t>
      </w:r>
    </w:p>
    <w:p w14:paraId="5A4EFA3F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Jobs.seo_keywords AS `Jobs__seo_keywords`,</w:t>
      </w:r>
    </w:p>
    <w:p w14:paraId="22E3311C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Jobs.sort_order AS `Jobs__sort_order`,</w:t>
      </w:r>
    </w:p>
    <w:p w14:paraId="00DFBA12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Jobs.publish_status AS `Jobs__publish_status`,</w:t>
      </w:r>
    </w:p>
    <w:p w14:paraId="21F1EF2D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Jobs.version AS `Jobs__version`,</w:t>
      </w:r>
    </w:p>
    <w:p w14:paraId="59715263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Jobs.created_by AS `Jobs__created_by`,</w:t>
      </w:r>
    </w:p>
    <w:p w14:paraId="6B72786A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Jobs.created AS `Jobs__created`,</w:t>
      </w:r>
    </w:p>
    <w:p w14:paraId="218277F1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Jobs.modified AS `Jobs__modified`,</w:t>
      </w:r>
    </w:p>
    <w:p w14:paraId="25400EBA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Jobs.deleted AS `Jobs__deleted`,</w:t>
      </w:r>
    </w:p>
    <w:p w14:paraId="2581B590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JobCategories.id AS `JobCategories__id`,</w:t>
      </w:r>
    </w:p>
    <w:p w14:paraId="7C1F0D6E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JobCategories.name AS `JobCategories__name`,</w:t>
      </w:r>
    </w:p>
    <w:p w14:paraId="4E533709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JobCategories.sort_order AS `JobCategories__sort_order`,</w:t>
      </w:r>
    </w:p>
    <w:p w14:paraId="69733AB2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JobCategories.created_by AS `JobCategories__created_by`,</w:t>
      </w:r>
    </w:p>
    <w:p w14:paraId="049FA41F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JobCategories.created AS `JobCategories__created`,</w:t>
      </w:r>
    </w:p>
    <w:p w14:paraId="7B67EA7C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JobCategories.modified AS `JobCategories__modified`,</w:t>
      </w:r>
    </w:p>
    <w:p w14:paraId="5C9BA436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JobCategories.deleted AS `JobCategories__deleted`,</w:t>
      </w:r>
    </w:p>
    <w:p w14:paraId="59F78D8C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JobTypes.id AS `JobTypes__id`,</w:t>
      </w:r>
    </w:p>
    <w:p w14:paraId="08FE1D36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JobTypes.name AS `JobTypes__name`,</w:t>
      </w:r>
    </w:p>
    <w:p w14:paraId="17B362EE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JobTypes.job_category_id AS `JobTypes__job_category_id`,</w:t>
      </w:r>
    </w:p>
    <w:p w14:paraId="57E714C8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JobTypes.sort_order AS `JobTypes__sort_order`,</w:t>
      </w:r>
    </w:p>
    <w:p w14:paraId="57153211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JobTypes.created_by AS `JobTypes__created_by`,</w:t>
      </w:r>
    </w:p>
    <w:p w14:paraId="632EA837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JobTypes.created AS `JobTypes__created`,</w:t>
      </w:r>
    </w:p>
    <w:p w14:paraId="0FF8315B" w14:textId="77777777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lastRenderedPageBreak/>
        <w:t>JobTypes.modified AS `JobTypes__modified`,</w:t>
      </w:r>
    </w:p>
    <w:p w14:paraId="0438B08C" w14:textId="3F8A2EB3" w:rsidR="00FD284C" w:rsidRPr="00FD284C" w:rsidRDefault="00FD284C" w:rsidP="00FD284C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FD284C">
        <w:rPr>
          <w:rFonts w:ascii="Consolas" w:hAnsi="Consolas"/>
          <w:noProof/>
          <w:sz w:val="20"/>
          <w:szCs w:val="20"/>
        </w:rPr>
        <w:t>JobTypes.deleted AS `JobTypes__deleted`</w:t>
      </w:r>
    </w:p>
    <w:p w14:paraId="34FD4657" w14:textId="1860E0B9" w:rsidR="001534F7" w:rsidRPr="000B7A4C" w:rsidRDefault="001534F7" w:rsidP="00FD284C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color w:val="2B579A" w:themeColor="accent5"/>
          <w:sz w:val="20"/>
          <w:szCs w:val="20"/>
        </w:rPr>
      </w:pPr>
      <w:r w:rsidRPr="000B7A4C">
        <w:rPr>
          <w:rFonts w:ascii="Consolas" w:hAnsi="Consolas"/>
          <w:b/>
          <w:bCs/>
          <w:noProof/>
          <w:color w:val="2B579A" w:themeColor="accent5"/>
          <w:sz w:val="20"/>
          <w:szCs w:val="20"/>
        </w:rPr>
        <w:t>FROM</w:t>
      </w:r>
    </w:p>
    <w:p w14:paraId="738036B1" w14:textId="7B1E6968" w:rsidR="001534F7" w:rsidRPr="000B7A4C" w:rsidRDefault="001534F7" w:rsidP="001325C1">
      <w:pPr>
        <w:pStyle w:val="ListNumber"/>
        <w:numPr>
          <w:ilvl w:val="0"/>
          <w:numId w:val="0"/>
        </w:numPr>
        <w:ind w:left="1440"/>
        <w:rPr>
          <w:rFonts w:ascii="Consolas" w:hAnsi="Consolas"/>
          <w:noProof/>
          <w:color w:val="2B579A" w:themeColor="accent5"/>
          <w:sz w:val="20"/>
          <w:szCs w:val="20"/>
        </w:rPr>
      </w:pP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>( SELECT * FROM `jobs` WHERE publish_status = 1 and deleted IS NULL GROUP BY id ORDER BY id</w:t>
      </w:r>
      <w:r w:rsidR="00B81A32" w:rsidRPr="000B7A4C">
        <w:rPr>
          <w:rFonts w:ascii="Consolas" w:hAnsi="Consolas"/>
          <w:noProof/>
          <w:color w:val="2B579A" w:themeColor="accent5"/>
          <w:sz w:val="20"/>
          <w:szCs w:val="20"/>
        </w:rPr>
        <w:t xml:space="preserve"> </w:t>
      </w:r>
      <w:r w:rsidRPr="000B7A4C">
        <w:rPr>
          <w:rFonts w:ascii="Consolas" w:hAnsi="Consolas"/>
          <w:noProof/>
          <w:color w:val="2B579A" w:themeColor="accent5"/>
          <w:sz w:val="20"/>
          <w:szCs w:val="20"/>
        </w:rPr>
        <w:t>) Jobs</w:t>
      </w:r>
    </w:p>
    <w:p w14:paraId="6B7C5ACF" w14:textId="01CBA977" w:rsidR="00211D5F" w:rsidRDefault="001534F7" w:rsidP="00211D5F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2F2507">
        <w:rPr>
          <w:rFonts w:ascii="Consolas" w:hAnsi="Consolas"/>
          <w:b/>
          <w:bCs/>
          <w:noProof/>
          <w:sz w:val="20"/>
          <w:szCs w:val="20"/>
        </w:rPr>
        <w:t>LEFT JOIN</w:t>
      </w:r>
      <w:r w:rsidRPr="002F2507">
        <w:rPr>
          <w:rFonts w:ascii="Consolas" w:hAnsi="Consolas"/>
          <w:noProof/>
          <w:sz w:val="20"/>
          <w:szCs w:val="20"/>
        </w:rPr>
        <w:t xml:space="preserve"> </w:t>
      </w:r>
    </w:p>
    <w:p w14:paraId="65EAE1CF" w14:textId="1545915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jobs_personalities JobsPersonalities</w:t>
      </w:r>
    </w:p>
    <w:p w14:paraId="7EE59EF5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Jobs.id = (JobsPersonalities.job_id)</w:t>
      </w:r>
    </w:p>
    <w:p w14:paraId="2C6CAD3C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4A101843" w14:textId="5A0928BC" w:rsidR="00211D5F" w:rsidRPr="00211D5F" w:rsidRDefault="00211D5F" w:rsidP="00584F94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personalities Personalities</w:t>
      </w:r>
    </w:p>
    <w:p w14:paraId="667F9489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(Personalities.id = (JobsPersonalities.personality_id)</w:t>
      </w:r>
    </w:p>
    <w:p w14:paraId="47722F93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AND (Personalities.deleted) IS NULL)</w:t>
      </w:r>
    </w:p>
    <w:p w14:paraId="7AC4F31C" w14:textId="6C04B78E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>LEFT JOIN</w:t>
      </w:r>
      <w:r w:rsidR="000028D3">
        <w:rPr>
          <w:rFonts w:ascii="Consolas" w:hAnsi="Consolas"/>
          <w:b/>
          <w:bCs/>
          <w:noProof/>
          <w:sz w:val="20"/>
          <w:szCs w:val="20"/>
        </w:rPr>
        <w:t xml:space="preserve"> </w:t>
      </w:r>
    </w:p>
    <w:p w14:paraId="0297F226" w14:textId="70AF752D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jobs_practical_skills JobsPracticalSkills</w:t>
      </w:r>
    </w:p>
    <w:p w14:paraId="1A3143D2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Jobs.id = (JobsPracticalSkills.job_id)</w:t>
      </w:r>
    </w:p>
    <w:p w14:paraId="2B726F52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6F03829D" w14:textId="162F30DE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practical_skills PracticalSkills</w:t>
      </w:r>
    </w:p>
    <w:p w14:paraId="74B6C222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(PracticalSkills.id = (JobsPracticalSkills.practical_skill_id)</w:t>
      </w:r>
    </w:p>
    <w:p w14:paraId="2242915B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AND (PracticalSkills.deleted) IS NULL)</w:t>
      </w:r>
    </w:p>
    <w:p w14:paraId="13CFA381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6ECF2566" w14:textId="602558E1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jobs_basic_abilities JobsBasicAbilities</w:t>
      </w:r>
    </w:p>
    <w:p w14:paraId="1BDAB5FD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Jobs.id = (JobsBasicAbilities.job_id)</w:t>
      </w:r>
    </w:p>
    <w:p w14:paraId="30F0F43F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30846F2C" w14:textId="1FC057B1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basic_abilities BasicAbilities</w:t>
      </w:r>
    </w:p>
    <w:p w14:paraId="63A9B0AA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(BasicAbilities.id = (JobsBasicAbilities.basic_ability_id)</w:t>
      </w:r>
    </w:p>
    <w:p w14:paraId="7FEB671C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AND (BasicAbilities.deleted) IS NULL)</w:t>
      </w:r>
    </w:p>
    <w:p w14:paraId="1F014233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04DF98F5" w14:textId="26D6F1A6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jobs_tools JobsTools</w:t>
      </w:r>
    </w:p>
    <w:p w14:paraId="10FBA52E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ON Jobs.id = (JobsTools.job_id)</w:t>
      </w:r>
    </w:p>
    <w:p w14:paraId="0B0EAD04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20FC95B4" w14:textId="6655F7C2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affiliates Tools</w:t>
      </w:r>
    </w:p>
    <w:p w14:paraId="1507D284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lastRenderedPageBreak/>
        <w:t>ON (Tools.type = 1</w:t>
      </w:r>
    </w:p>
    <w:p w14:paraId="6823C74D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AND Tools.id = (JobsTools.affiliate_id)</w:t>
      </w:r>
    </w:p>
    <w:p w14:paraId="3FA1BB66" w14:textId="77777777" w:rsidR="00211D5F" w:rsidRPr="00211D5F" w:rsidRDefault="00211D5F" w:rsidP="00211D5F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AND (Tools.deleted) IS NULL)</w:t>
      </w:r>
    </w:p>
    <w:p w14:paraId="7D332829" w14:textId="77777777" w:rsidR="00584F94" w:rsidRPr="00584F94" w:rsidRDefault="00211D5F" w:rsidP="00584F94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584F94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3F88DFC6" w14:textId="2EFC6EDF" w:rsidR="00211D5F" w:rsidRDefault="00211D5F" w:rsidP="00584F94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211D5F">
        <w:rPr>
          <w:rFonts w:ascii="Consolas" w:hAnsi="Consolas"/>
          <w:noProof/>
          <w:sz w:val="20"/>
          <w:szCs w:val="20"/>
        </w:rPr>
        <w:t>jobs_career_paths JobsCareerPaths</w:t>
      </w:r>
    </w:p>
    <w:p w14:paraId="06B0BD23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Jobs.id = (JobsCareerPaths.job_id)</w:t>
      </w:r>
    </w:p>
    <w:p w14:paraId="026856FC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45549A24" w14:textId="4D6A4F12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affiliates CareerPaths</w:t>
      </w:r>
    </w:p>
    <w:p w14:paraId="59AA3A48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(CareerPaths.type = 3</w:t>
      </w:r>
    </w:p>
    <w:p w14:paraId="728AC8E0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CareerPaths.id = (JobsCareerPaths.affiliate_id)</w:t>
      </w:r>
    </w:p>
    <w:p w14:paraId="514928B8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(CareerPaths.deleted) IS NULL)</w:t>
      </w:r>
    </w:p>
    <w:p w14:paraId="0F7C3899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7EABF1AF" w14:textId="77DDB52B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jobs_rec_qualifications JobsRecQualifications</w:t>
      </w:r>
    </w:p>
    <w:p w14:paraId="2563B46C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Jobs.id = (JobsRecQualifications.job_id)</w:t>
      </w:r>
    </w:p>
    <w:p w14:paraId="68EE6D4A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7D0D51CC" w14:textId="2B940772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affiliates RecQualifications</w:t>
      </w:r>
    </w:p>
    <w:p w14:paraId="0307F2A7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(RecQualifications.type = 2</w:t>
      </w:r>
    </w:p>
    <w:p w14:paraId="62F4A7BD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RecQualifications.id = (JobsRecQualifications.affiliate_id)</w:t>
      </w:r>
    </w:p>
    <w:p w14:paraId="5ED3EAE8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(RecQualifications.deleted) IS NULL)</w:t>
      </w:r>
    </w:p>
    <w:p w14:paraId="3F3DF7D3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02E7B0AF" w14:textId="1DE397A9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jobs_req_qualifications JobsReqQualifications</w:t>
      </w:r>
    </w:p>
    <w:p w14:paraId="0D71DA5B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Jobs.id = (JobsReqQualifications.job_id)</w:t>
      </w:r>
    </w:p>
    <w:p w14:paraId="4424B9EE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t xml:space="preserve">LEFT JOIN </w:t>
      </w:r>
    </w:p>
    <w:p w14:paraId="63D2920D" w14:textId="475933CA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affiliates ReqQualifications</w:t>
      </w:r>
    </w:p>
    <w:p w14:paraId="2039E806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(ReqQualifications.type = 2</w:t>
      </w:r>
    </w:p>
    <w:p w14:paraId="6886E5D9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ReqQualifications.id = (JobsReqQualifications.affiliate_id)</w:t>
      </w:r>
    </w:p>
    <w:p w14:paraId="1A2CB477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(ReqQualifications.deleted) IS NULL)</w:t>
      </w:r>
    </w:p>
    <w:p w14:paraId="5130EDDF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t xml:space="preserve">INNER JOIN </w:t>
      </w:r>
    </w:p>
    <w:p w14:paraId="4013EBA8" w14:textId="4FFDA85E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job_categories JobCategories</w:t>
      </w:r>
    </w:p>
    <w:p w14:paraId="57446F3C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(JobCategories.id = (Jobs.job_category_id)</w:t>
      </w:r>
    </w:p>
    <w:p w14:paraId="776C3D84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(JobCategories.deleted) IS NULL)</w:t>
      </w:r>
    </w:p>
    <w:p w14:paraId="0BFE3448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C34D5B">
        <w:rPr>
          <w:rFonts w:ascii="Consolas" w:hAnsi="Consolas"/>
          <w:b/>
          <w:bCs/>
          <w:noProof/>
          <w:sz w:val="20"/>
          <w:szCs w:val="20"/>
        </w:rPr>
        <w:lastRenderedPageBreak/>
        <w:t xml:space="preserve">INNER JOIN </w:t>
      </w:r>
    </w:p>
    <w:p w14:paraId="0E80E04D" w14:textId="5D22680A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job_types JobTypes</w:t>
      </w:r>
    </w:p>
    <w:p w14:paraId="01299A75" w14:textId="77777777" w:rsidR="00C34D5B" w:rsidRP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ON (JobTypes.id = (Jobs.job_type_id)</w:t>
      </w:r>
    </w:p>
    <w:p w14:paraId="08497142" w14:textId="34171BA0" w:rsidR="00C34D5B" w:rsidRDefault="00C34D5B" w:rsidP="00C34D5B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C34D5B">
        <w:rPr>
          <w:rFonts w:ascii="Consolas" w:hAnsi="Consolas"/>
          <w:noProof/>
          <w:sz w:val="20"/>
          <w:szCs w:val="20"/>
        </w:rPr>
        <w:t>AND (JobTypes.deleted) IS NULL)</w:t>
      </w:r>
    </w:p>
    <w:p w14:paraId="5491D64C" w14:textId="79D6FC32" w:rsidR="00C34D5B" w:rsidRDefault="00C34D5B" w:rsidP="00C34D5B">
      <w:pPr>
        <w:pStyle w:val="ListNumber"/>
        <w:numPr>
          <w:ilvl w:val="0"/>
          <w:numId w:val="0"/>
        </w:numPr>
        <w:ind w:left="792" w:hanging="360"/>
        <w:rPr>
          <w:rFonts w:ascii="Consolas" w:hAnsi="Consolas"/>
          <w:noProof/>
          <w:sz w:val="20"/>
          <w:szCs w:val="20"/>
        </w:rPr>
      </w:pPr>
    </w:p>
    <w:p w14:paraId="396C9CB8" w14:textId="77777777" w:rsidR="000F3651" w:rsidRPr="000F3651" w:rsidRDefault="000F3651" w:rsidP="000F3651">
      <w:pPr>
        <w:pStyle w:val="ListNumber"/>
        <w:numPr>
          <w:ilvl w:val="0"/>
          <w:numId w:val="0"/>
        </w:numPr>
        <w:ind w:left="792"/>
        <w:rPr>
          <w:rFonts w:ascii="Consolas" w:hAnsi="Consolas"/>
          <w:b/>
          <w:bCs/>
          <w:noProof/>
          <w:sz w:val="20"/>
          <w:szCs w:val="20"/>
        </w:rPr>
      </w:pPr>
      <w:r w:rsidRPr="000F3651">
        <w:rPr>
          <w:rFonts w:ascii="Consolas" w:hAnsi="Consolas"/>
          <w:b/>
          <w:bCs/>
          <w:noProof/>
          <w:sz w:val="20"/>
          <w:szCs w:val="20"/>
        </w:rPr>
        <w:t xml:space="preserve">WHERE </w:t>
      </w:r>
    </w:p>
    <w:p w14:paraId="402295DC" w14:textId="6ACF69B8" w:rsidR="000F3651" w:rsidRPr="000F3651" w:rsidRDefault="000F3651" w:rsidP="000F3651">
      <w:pPr>
        <w:pStyle w:val="ListNumber"/>
        <w:numPr>
          <w:ilvl w:val="0"/>
          <w:numId w:val="0"/>
        </w:numPr>
        <w:ind w:left="792" w:firstLine="648"/>
        <w:rPr>
          <w:rFonts w:ascii="Consolas" w:hAnsi="Consolas"/>
          <w:noProof/>
          <w:sz w:val="20"/>
          <w:szCs w:val="20"/>
        </w:rPr>
      </w:pPr>
      <w:r w:rsidRPr="000F3651">
        <w:rPr>
          <w:rFonts w:ascii="Consolas" w:hAnsi="Consolas"/>
          <w:noProof/>
          <w:sz w:val="20"/>
          <w:szCs w:val="20"/>
        </w:rPr>
        <w:t>Jobs.name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CF4255">
        <w:rPr>
          <w:rFonts w:ascii="Consolas" w:hAnsi="Consolas"/>
          <w:noProof/>
          <w:sz w:val="20"/>
          <w:szCs w:val="20"/>
        </w:rPr>
        <w:t>=</w:t>
      </w:r>
      <w:r w:rsidRPr="000F3651">
        <w:rPr>
          <w:rFonts w:ascii="Consolas" w:hAnsi="Consolas"/>
          <w:noProof/>
          <w:sz w:val="20"/>
          <w:szCs w:val="20"/>
        </w:rPr>
        <w:t xml:space="preserve"> '</w:t>
      </w:r>
      <w:r w:rsidRPr="000F3651">
        <w:rPr>
          <w:rFonts w:ascii="Consolas" w:hAnsi="Consolas" w:hint="eastAsia"/>
          <w:noProof/>
          <w:sz w:val="20"/>
          <w:szCs w:val="20"/>
        </w:rPr>
        <w:t>キャビンアテンダント</w:t>
      </w:r>
      <w:r w:rsidRPr="000F3651">
        <w:rPr>
          <w:rFonts w:ascii="Consolas" w:hAnsi="Consolas"/>
          <w:noProof/>
          <w:sz w:val="20"/>
          <w:szCs w:val="20"/>
        </w:rPr>
        <w:t>'</w:t>
      </w:r>
    </w:p>
    <w:p w14:paraId="70961EDF" w14:textId="77777777" w:rsidR="00C34D5B" w:rsidRDefault="00C34D5B" w:rsidP="00C34D5B">
      <w:pPr>
        <w:pStyle w:val="ListNumber"/>
        <w:numPr>
          <w:ilvl w:val="0"/>
          <w:numId w:val="0"/>
        </w:numPr>
        <w:ind w:left="792" w:hanging="360"/>
        <w:rPr>
          <w:rFonts w:ascii="Consolas" w:hAnsi="Consolas"/>
          <w:noProof/>
          <w:sz w:val="20"/>
          <w:szCs w:val="20"/>
        </w:rPr>
      </w:pPr>
    </w:p>
    <w:p w14:paraId="40727C9B" w14:textId="77777777" w:rsidR="001534F7" w:rsidRDefault="001534F7" w:rsidP="001534F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520A2E">
        <w:rPr>
          <w:rFonts w:ascii="Consolas" w:hAnsi="Consolas"/>
          <w:b/>
          <w:bCs/>
          <w:noProof/>
          <w:sz w:val="20"/>
          <w:szCs w:val="20"/>
        </w:rPr>
        <w:t>ORDER BY</w:t>
      </w:r>
      <w:r>
        <w:rPr>
          <w:rFonts w:ascii="Consolas" w:hAnsi="Consolas"/>
          <w:b/>
          <w:bCs/>
          <w:noProof/>
          <w:sz w:val="20"/>
          <w:szCs w:val="20"/>
        </w:rPr>
        <w:t xml:space="preserve"> </w:t>
      </w:r>
      <w:r w:rsidRPr="00520A2E">
        <w:rPr>
          <w:rFonts w:ascii="Consolas" w:hAnsi="Consolas"/>
          <w:noProof/>
          <w:sz w:val="20"/>
          <w:szCs w:val="20"/>
        </w:rPr>
        <w:t>Jobs.sort_order</w:t>
      </w:r>
    </w:p>
    <w:p w14:paraId="0323271F" w14:textId="77777777" w:rsidR="001534F7" w:rsidRDefault="001534F7" w:rsidP="001534F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t xml:space="preserve">LIMIT </w:t>
      </w:r>
      <w:r>
        <w:rPr>
          <w:rFonts w:ascii="Consolas" w:hAnsi="Consolas"/>
          <w:noProof/>
          <w:sz w:val="20"/>
          <w:szCs w:val="20"/>
        </w:rPr>
        <w:t>50</w:t>
      </w:r>
    </w:p>
    <w:p w14:paraId="76A07772" w14:textId="77777777" w:rsidR="001534F7" w:rsidRDefault="001534F7" w:rsidP="001534F7">
      <w:pPr>
        <w:pStyle w:val="ListNumber"/>
        <w:numPr>
          <w:ilvl w:val="0"/>
          <w:numId w:val="0"/>
        </w:numPr>
        <w:ind w:left="792"/>
        <w:rPr>
          <w:rFonts w:ascii="Consolas" w:hAnsi="Consolas"/>
          <w:noProof/>
          <w:sz w:val="20"/>
          <w:szCs w:val="20"/>
        </w:rPr>
      </w:pPr>
      <w:r w:rsidRPr="00A6434C">
        <w:rPr>
          <w:rFonts w:ascii="Consolas" w:hAnsi="Consolas"/>
          <w:b/>
          <w:bCs/>
          <w:noProof/>
          <w:sz w:val="20"/>
          <w:szCs w:val="20"/>
        </w:rPr>
        <w:t>OFFSET</w:t>
      </w:r>
      <w:r>
        <w:rPr>
          <w:rFonts w:ascii="Consolas" w:hAnsi="Consolas"/>
          <w:noProof/>
          <w:sz w:val="20"/>
          <w:szCs w:val="20"/>
        </w:rPr>
        <w:t xml:space="preserve"> 0</w:t>
      </w:r>
    </w:p>
    <w:p w14:paraId="59310771" w14:textId="48F76DBD" w:rsidR="001534F7" w:rsidRDefault="001534F7" w:rsidP="001534F7">
      <w:pPr>
        <w:pStyle w:val="ListNumber"/>
        <w:numPr>
          <w:ilvl w:val="0"/>
          <w:numId w:val="0"/>
        </w:numPr>
        <w:ind w:left="792" w:hanging="360"/>
        <w:rPr>
          <w:color w:val="AEAAAA" w:themeColor="background2" w:themeShade="BF"/>
        </w:rPr>
      </w:pPr>
    </w:p>
    <w:p w14:paraId="390CB397" w14:textId="6DAB0DD0" w:rsidR="005C6D45" w:rsidRDefault="005C6D45"/>
    <w:sectPr w:rsidR="005C6D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96A1C" w14:textId="77777777" w:rsidR="001864EC" w:rsidRDefault="001864EC">
      <w:pPr>
        <w:spacing w:line="240" w:lineRule="auto"/>
      </w:pPr>
      <w:r>
        <w:separator/>
      </w:r>
    </w:p>
  </w:endnote>
  <w:endnote w:type="continuationSeparator" w:id="0">
    <w:p w14:paraId="45E33C51" w14:textId="77777777" w:rsidR="001864EC" w:rsidRDefault="001864EC">
      <w:pPr>
        <w:spacing w:line="240" w:lineRule="auto"/>
      </w:pPr>
      <w:r>
        <w:continuationSeparator/>
      </w:r>
    </w:p>
  </w:endnote>
  <w:endnote w:type="continuationNotice" w:id="1">
    <w:p w14:paraId="0E63B368" w14:textId="77777777" w:rsidR="001864EC" w:rsidRDefault="001864E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F6235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2E844B4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448F8CD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F0A42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D0C6" w14:textId="77777777" w:rsidR="001864EC" w:rsidRDefault="001864EC">
      <w:pPr>
        <w:spacing w:line="240" w:lineRule="auto"/>
      </w:pPr>
      <w:r>
        <w:separator/>
      </w:r>
    </w:p>
  </w:footnote>
  <w:footnote w:type="continuationSeparator" w:id="0">
    <w:p w14:paraId="529324E5" w14:textId="77777777" w:rsidR="001864EC" w:rsidRDefault="001864EC">
      <w:pPr>
        <w:spacing w:line="240" w:lineRule="auto"/>
      </w:pPr>
      <w:r>
        <w:continuationSeparator/>
      </w:r>
    </w:p>
  </w:footnote>
  <w:footnote w:type="continuationNotice" w:id="1">
    <w:p w14:paraId="50A4F0F2" w14:textId="77777777" w:rsidR="001864EC" w:rsidRDefault="001864E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8950A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721E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6845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C77C6"/>
    <w:multiLevelType w:val="multilevel"/>
    <w:tmpl w:val="C73A79FE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85"/>
    <w:rsid w:val="000028D3"/>
    <w:rsid w:val="00005647"/>
    <w:rsid w:val="00006226"/>
    <w:rsid w:val="00016748"/>
    <w:rsid w:val="00032FF3"/>
    <w:rsid w:val="00036316"/>
    <w:rsid w:val="0006567E"/>
    <w:rsid w:val="000760DB"/>
    <w:rsid w:val="000803FB"/>
    <w:rsid w:val="000B7A4C"/>
    <w:rsid w:val="000C1232"/>
    <w:rsid w:val="000E4E0A"/>
    <w:rsid w:val="000F00E7"/>
    <w:rsid w:val="000F3651"/>
    <w:rsid w:val="000F5A9E"/>
    <w:rsid w:val="00123591"/>
    <w:rsid w:val="001325C1"/>
    <w:rsid w:val="00135FD5"/>
    <w:rsid w:val="0013711D"/>
    <w:rsid w:val="001534F7"/>
    <w:rsid w:val="0016766E"/>
    <w:rsid w:val="00170063"/>
    <w:rsid w:val="00175643"/>
    <w:rsid w:val="001864EC"/>
    <w:rsid w:val="00196DE2"/>
    <w:rsid w:val="001B2338"/>
    <w:rsid w:val="001F7B53"/>
    <w:rsid w:val="002061A9"/>
    <w:rsid w:val="00211D5F"/>
    <w:rsid w:val="00217B64"/>
    <w:rsid w:val="002313E2"/>
    <w:rsid w:val="00235579"/>
    <w:rsid w:val="00251E34"/>
    <w:rsid w:val="00257FAA"/>
    <w:rsid w:val="00263938"/>
    <w:rsid w:val="002B2AA2"/>
    <w:rsid w:val="002E78EB"/>
    <w:rsid w:val="002F2507"/>
    <w:rsid w:val="002F25A8"/>
    <w:rsid w:val="003407A9"/>
    <w:rsid w:val="00340DC9"/>
    <w:rsid w:val="00350BD5"/>
    <w:rsid w:val="00355E69"/>
    <w:rsid w:val="00391ABF"/>
    <w:rsid w:val="00444F02"/>
    <w:rsid w:val="00490CC6"/>
    <w:rsid w:val="004C40F3"/>
    <w:rsid w:val="004E29DF"/>
    <w:rsid w:val="004E5CB8"/>
    <w:rsid w:val="004F05F9"/>
    <w:rsid w:val="00520A2E"/>
    <w:rsid w:val="005509B2"/>
    <w:rsid w:val="005556DB"/>
    <w:rsid w:val="00584F94"/>
    <w:rsid w:val="00596185"/>
    <w:rsid w:val="005A1245"/>
    <w:rsid w:val="005B1C44"/>
    <w:rsid w:val="005C6D45"/>
    <w:rsid w:val="005D58F7"/>
    <w:rsid w:val="00606AE9"/>
    <w:rsid w:val="00617D63"/>
    <w:rsid w:val="00643D1A"/>
    <w:rsid w:val="00674588"/>
    <w:rsid w:val="00690741"/>
    <w:rsid w:val="00694821"/>
    <w:rsid w:val="006A7B57"/>
    <w:rsid w:val="006D44C5"/>
    <w:rsid w:val="00713672"/>
    <w:rsid w:val="00713C09"/>
    <w:rsid w:val="0073562D"/>
    <w:rsid w:val="007B07DE"/>
    <w:rsid w:val="007C1861"/>
    <w:rsid w:val="007F7C9B"/>
    <w:rsid w:val="008245AE"/>
    <w:rsid w:val="008270A2"/>
    <w:rsid w:val="00853F77"/>
    <w:rsid w:val="00885CE1"/>
    <w:rsid w:val="008907FF"/>
    <w:rsid w:val="008B3F05"/>
    <w:rsid w:val="008B696C"/>
    <w:rsid w:val="008B6BEE"/>
    <w:rsid w:val="008F78D7"/>
    <w:rsid w:val="0090447F"/>
    <w:rsid w:val="009200C1"/>
    <w:rsid w:val="00925E2C"/>
    <w:rsid w:val="00931C49"/>
    <w:rsid w:val="00980085"/>
    <w:rsid w:val="00997127"/>
    <w:rsid w:val="009C206F"/>
    <w:rsid w:val="009D216F"/>
    <w:rsid w:val="009D3248"/>
    <w:rsid w:val="009E3A1E"/>
    <w:rsid w:val="009F5FFF"/>
    <w:rsid w:val="00A6434C"/>
    <w:rsid w:val="00A65E8A"/>
    <w:rsid w:val="00A87896"/>
    <w:rsid w:val="00AC1EE7"/>
    <w:rsid w:val="00AE0163"/>
    <w:rsid w:val="00AF5EBB"/>
    <w:rsid w:val="00B04519"/>
    <w:rsid w:val="00B650C6"/>
    <w:rsid w:val="00B81A32"/>
    <w:rsid w:val="00B87CBE"/>
    <w:rsid w:val="00B901F6"/>
    <w:rsid w:val="00BA63C2"/>
    <w:rsid w:val="00BC44AC"/>
    <w:rsid w:val="00BC6939"/>
    <w:rsid w:val="00BE1875"/>
    <w:rsid w:val="00BE45C8"/>
    <w:rsid w:val="00BF00A4"/>
    <w:rsid w:val="00BF2331"/>
    <w:rsid w:val="00BF7463"/>
    <w:rsid w:val="00C30889"/>
    <w:rsid w:val="00C34D5B"/>
    <w:rsid w:val="00C870A0"/>
    <w:rsid w:val="00C90A2E"/>
    <w:rsid w:val="00CB66FE"/>
    <w:rsid w:val="00CC5861"/>
    <w:rsid w:val="00CD5894"/>
    <w:rsid w:val="00CF4255"/>
    <w:rsid w:val="00D30B81"/>
    <w:rsid w:val="00D3649E"/>
    <w:rsid w:val="00D65327"/>
    <w:rsid w:val="00D76CA6"/>
    <w:rsid w:val="00DD28D6"/>
    <w:rsid w:val="00DF0FDA"/>
    <w:rsid w:val="00DF1BD0"/>
    <w:rsid w:val="00E142DA"/>
    <w:rsid w:val="00E16F51"/>
    <w:rsid w:val="00E264ED"/>
    <w:rsid w:val="00E34854"/>
    <w:rsid w:val="00E6137B"/>
    <w:rsid w:val="00E636E7"/>
    <w:rsid w:val="00E712EB"/>
    <w:rsid w:val="00EB0B6E"/>
    <w:rsid w:val="00EC5AAB"/>
    <w:rsid w:val="00ED7762"/>
    <w:rsid w:val="00EE70C1"/>
    <w:rsid w:val="00F019F0"/>
    <w:rsid w:val="00F169E1"/>
    <w:rsid w:val="00F53CA9"/>
    <w:rsid w:val="00F77B79"/>
    <w:rsid w:val="00F866A8"/>
    <w:rsid w:val="00F91039"/>
    <w:rsid w:val="00F94BB6"/>
    <w:rsid w:val="00FB35C9"/>
    <w:rsid w:val="00FB5B59"/>
    <w:rsid w:val="00FC06E7"/>
    <w:rsid w:val="00FC318F"/>
    <w:rsid w:val="00FD0584"/>
    <w:rsid w:val="00FD1D72"/>
    <w:rsid w:val="00F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8E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ichungho/cakephp-4.x-mysql-docker-card-ga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\AppData\Local\Microsoft\Office\16.0\DTS\en-US%7b7CDE16A4-53B2-4505-9E21-40CA41396179%7d\%7b063B2F4D-5727-458D-9B6D-30422135BD90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671B-EBF0-4B84-A6DD-D0672687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{063B2F4D-5727-458D-9B6D-30422135BD90}tf45325165_win32.dotx</Template>
  <TotalTime>0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2021-03-27T00:18:00Z</dcterms:created>
  <dcterms:modified xsi:type="dcterms:W3CDTF">2021-03-28T06:21:00Z</dcterms:modified>
</cp:coreProperties>
</file>